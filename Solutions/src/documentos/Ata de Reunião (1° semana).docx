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D906D1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D906D1" w:rsidP="008E7400">
            <w:pPr>
              <w:pStyle w:val="InfoBlue"/>
              <w:rPr>
                <w:rFonts w:ascii="Arial" w:hAnsi="Arial" w:cs="Arial"/>
              </w:rPr>
            </w:pPr>
            <w:r>
              <w:t xml:space="preserve">Projeto Assistência Técnica das Tecnologias da Informação Telecomunicativas </w:t>
            </w:r>
          </w:p>
        </w:tc>
      </w:tr>
      <w:tr w:rsidR="008E7400" w:rsidRPr="00D906D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906D1" w:rsidRDefault="00D906D1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Aline Araújo</w:t>
            </w:r>
          </w:p>
          <w:p w:rsidR="00D906D1" w:rsidRDefault="00D906D1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Joabe Araújo,</w:t>
            </w:r>
          </w:p>
          <w:p w:rsidR="00D906D1" w:rsidRDefault="00D906D1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 Lucas Amorim</w:t>
            </w:r>
          </w:p>
          <w:p w:rsidR="00D906D1" w:rsidRDefault="00D906D1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 Maria Jacinta</w:t>
            </w:r>
          </w:p>
          <w:p w:rsidR="008E7400" w:rsidRPr="008E7400" w:rsidRDefault="00D906D1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 Vitoria Rute 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D906D1" w:rsidRDefault="00D906D1" w:rsidP="00E770BE">
      <w:pPr>
        <w:pStyle w:val="Corpodetexto"/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Elaboração do Protótipo</w:t>
      </w:r>
    </w:p>
    <w:p w:rsidR="00E770BE" w:rsidRPr="00E770BE" w:rsidRDefault="00E770BE" w:rsidP="00E770BE">
      <w:pPr>
        <w:pStyle w:val="Corpodetexto"/>
        <w:ind w:left="0"/>
        <w:rPr>
          <w:sz w:val="24"/>
          <w:szCs w:val="24"/>
          <w:lang w:val="pt-BR"/>
        </w:rPr>
      </w:pPr>
      <w:r w:rsidRPr="00E770BE">
        <w:rPr>
          <w:sz w:val="24"/>
          <w:szCs w:val="24"/>
          <w:lang w:val="pt-BR"/>
        </w:rPr>
        <w:t xml:space="preserve">Elaboração de um cronograma 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C97A56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CF3022">
              <w:t>Na opo</w:t>
            </w:r>
            <w:r w:rsidR="007A6099">
              <w:t xml:space="preserve">rtunidade foram descritas ações como aconteceria o </w:t>
            </w:r>
            <w:r w:rsidR="00CF3022">
              <w:t>levantamento de requisitos</w:t>
            </w:r>
            <w:r w:rsidR="007A6099">
              <w:t xml:space="preserve">, em sequência disposição por parte dos participantes da reunião, das informações iniciais referente à </w:t>
            </w:r>
            <w:r w:rsidR="00C97A56">
              <w:t>elaboração do protótipo e a organização para finalizar o cronograma.</w:t>
            </w:r>
          </w:p>
          <w:p w:rsidR="00C97A56" w:rsidRDefault="00C77BC8" w:rsidP="00C97A56">
            <w:pPr>
              <w:pStyle w:val="Textotabela"/>
            </w:pPr>
            <w:r>
              <w:t xml:space="preserve">Responsável: </w:t>
            </w:r>
            <w:r w:rsidR="00C97A56">
              <w:t xml:space="preserve">Aline, Jacinta, Lucas, Vitoria </w:t>
            </w:r>
          </w:p>
          <w:p w:rsidR="00C77BC8" w:rsidRDefault="00C77BC8" w:rsidP="00C97A56">
            <w:pPr>
              <w:pStyle w:val="Textotabela"/>
            </w:pPr>
            <w:r>
              <w:t xml:space="preserve">Data prevista de conclusão: </w:t>
            </w:r>
            <w:r w:rsidR="00C97A5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C97A5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7</w:t>
            </w:r>
          </w:p>
        </w:tc>
      </w:tr>
      <w:tr w:rsidR="00C77BC8" w:rsidRPr="00D906D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Default="008E7400" w:rsidP="008E7400">
            <w:pPr>
              <w:pStyle w:val="Textotabela"/>
              <w:rPr>
                <w:color w:val="3366FF"/>
              </w:rPr>
            </w:pPr>
            <w:r>
              <w:t>Descrição da ação:</w:t>
            </w:r>
            <w:r w:rsidR="00E770BE">
              <w:t xml:space="preserve"> </w:t>
            </w:r>
            <w:r w:rsidR="00C97A56">
              <w:t xml:space="preserve">Finalização completa de ambos. 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C97A56">
              <w:t>Aline</w:t>
            </w:r>
            <w:r w:rsidR="00C97A56">
              <w:t xml:space="preserve">, Jacinta, Lucas, Vitoria </w:t>
            </w:r>
          </w:p>
          <w:p w:rsidR="00C77BC8" w:rsidRDefault="008E7400" w:rsidP="00C97A56">
            <w:pPr>
              <w:pStyle w:val="Textotabela"/>
            </w:pPr>
            <w:r>
              <w:t>Data prevista de conclusão</w:t>
            </w:r>
            <w:r w:rsidR="00C97A56">
              <w:t xml:space="preserve">: </w:t>
            </w:r>
            <w:r w:rsidR="00C97A5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13/03/2017</w:t>
            </w:r>
            <w:bookmarkStart w:id="4" w:name="_GoBack"/>
            <w:bookmarkEnd w:id="4"/>
          </w:p>
        </w:tc>
      </w:tr>
      <w:tr w:rsidR="00C77BC8" w:rsidRPr="00D906D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D906D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496" w:rsidRDefault="003C3496">
      <w:r>
        <w:separator/>
      </w:r>
    </w:p>
  </w:endnote>
  <w:endnote w:type="continuationSeparator" w:id="0">
    <w:p w:rsidR="003C3496" w:rsidRDefault="003C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D906D1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97A56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496" w:rsidRDefault="003C3496">
      <w:r>
        <w:separator/>
      </w:r>
    </w:p>
  </w:footnote>
  <w:footnote w:type="continuationSeparator" w:id="0">
    <w:p w:rsidR="003C3496" w:rsidRDefault="003C3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906D1" w:rsidRDefault="00D41763" w:rsidP="00D906D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r w:rsidR="00D906D1">
            <w:rPr>
              <w:rFonts w:ascii="Arial" w:hAnsi="Arial" w:cs="Arial"/>
              <w:sz w:val="18"/>
              <w:szCs w:val="18"/>
            </w:rPr>
            <w:t xml:space="preserve"> Vitoria </w:t>
          </w:r>
          <w:proofErr w:type="spellStart"/>
          <w:r w:rsidR="00D906D1">
            <w:rPr>
              <w:rFonts w:ascii="Arial" w:hAnsi="Arial" w:cs="Arial"/>
              <w:sz w:val="18"/>
              <w:szCs w:val="18"/>
            </w:rPr>
            <w:t>Rute</w:t>
          </w:r>
          <w:proofErr w:type="spellEnd"/>
        </w:p>
        <w:p w:rsidR="00D906D1" w:rsidRPr="0017395B" w:rsidRDefault="00D906D1" w:rsidP="00D906D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D906D1" w:rsidRDefault="00D906D1" w:rsidP="00D906D1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D906D1">
            <w:rPr>
              <w:lang w:val="pt-BR"/>
            </w:rPr>
            <w:t>Projeto Assistência Técnica das Tecnologias da Informação Telecomunicativas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D906D1">
            <w:rPr>
              <w:rFonts w:ascii="Arial" w:hAnsi="Arial" w:cs="Arial"/>
              <w:sz w:val="18"/>
              <w:szCs w:val="18"/>
              <w:lang w:val="pt-BR"/>
            </w:rPr>
            <w:t>13/03/2017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Pr="00D906D1" w:rsidRDefault="00D4176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3496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16BD3"/>
    <w:rsid w:val="00C540E4"/>
    <w:rsid w:val="00C77BC8"/>
    <w:rsid w:val="00C97A56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906D1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FC9AFEA2-B480-4718-A98A-86A0F46F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27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Solutions</cp:lastModifiedBy>
  <cp:revision>3</cp:revision>
  <cp:lastPrinted>2001-03-15T17:26:00Z</cp:lastPrinted>
  <dcterms:created xsi:type="dcterms:W3CDTF">2013-05-17T23:59:00Z</dcterms:created>
  <dcterms:modified xsi:type="dcterms:W3CDTF">2017-03-13T11:09:00Z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